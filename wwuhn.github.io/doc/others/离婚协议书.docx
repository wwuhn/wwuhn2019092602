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965" w:rsidRDefault="00252965"/>
    <w:p w:rsidR="00252965" w:rsidRDefault="00252965" w:rsidP="00167E23">
      <w:r>
        <w:t xml:space="preserve">                              </w:t>
      </w:r>
      <w:r>
        <w:rPr>
          <w:rFonts w:hint="eastAsia"/>
        </w:rPr>
        <w:t>离婚协议书</w:t>
      </w:r>
    </w:p>
    <w:p w:rsidR="00252965" w:rsidRDefault="00252965" w:rsidP="00167E23"/>
    <w:p w:rsidR="00252965" w:rsidRDefault="00252965" w:rsidP="00167E23">
      <w:r>
        <w:rPr>
          <w:rFonts w:hint="eastAsia"/>
        </w:rPr>
        <w:t xml:space="preserve">　　协议人：吴福群，</w:t>
      </w:r>
      <w:r>
        <w:t xml:space="preserve"> </w:t>
      </w:r>
      <w:r>
        <w:rPr>
          <w:rFonts w:hint="eastAsia"/>
        </w:rPr>
        <w:t>男，××年×月×日出生，汉族，住××市×××路×××号。</w:t>
      </w:r>
    </w:p>
    <w:p w:rsidR="00252965" w:rsidRDefault="00252965" w:rsidP="00167E23"/>
    <w:p w:rsidR="00252965" w:rsidRDefault="00252965" w:rsidP="00167E23">
      <w:r>
        <w:t xml:space="preserve">    </w:t>
      </w:r>
      <w:r>
        <w:rPr>
          <w:rFonts w:hint="eastAsia"/>
        </w:rPr>
        <w:t>协议人：夏慧艳，</w:t>
      </w:r>
      <w:r>
        <w:t xml:space="preserve"> </w:t>
      </w:r>
      <w:r>
        <w:rPr>
          <w:rFonts w:hint="eastAsia"/>
        </w:rPr>
        <w:t>女，</w:t>
      </w:r>
      <w:r>
        <w:t>1981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日出生，汉族，住广州市天河区黄埔大道西</w:t>
      </w:r>
      <w:r>
        <w:t>668</w:t>
      </w:r>
      <w:r>
        <w:rPr>
          <w:rFonts w:hint="eastAsia"/>
        </w:rPr>
        <w:t>号</w:t>
      </w:r>
    </w:p>
    <w:p w:rsidR="00252965" w:rsidRDefault="00252965" w:rsidP="00167E23"/>
    <w:p w:rsidR="00252965" w:rsidRDefault="00252965" w:rsidP="00167E23">
      <w:r>
        <w:t xml:space="preserve">    </w:t>
      </w:r>
      <w:r>
        <w:rPr>
          <w:rFonts w:hint="eastAsia"/>
        </w:rPr>
        <w:t>协议人双方于</w:t>
      </w:r>
      <w:r>
        <w:t>2007</w:t>
      </w:r>
      <w:r>
        <w:rPr>
          <w:rFonts w:hint="eastAsia"/>
        </w:rPr>
        <w:t>年</w:t>
      </w:r>
      <w:r>
        <w:t xml:space="preserve"> 12</w:t>
      </w:r>
      <w:r>
        <w:rPr>
          <w:rFonts w:hint="eastAsia"/>
        </w:rPr>
        <w:t>月</w:t>
      </w:r>
      <w:r>
        <w:t xml:space="preserve"> 7</w:t>
      </w:r>
      <w:r>
        <w:rPr>
          <w:rFonts w:hint="eastAsia"/>
        </w:rPr>
        <w:t>日在湖南省涟源市古塘乡人民政府办理结婚登记手续。因双方性格不合无法共同生活，夫妻感情已完全破裂，现双方就自愿离婚一事达成如下协议：</w:t>
      </w:r>
    </w:p>
    <w:p w:rsidR="00252965" w:rsidRDefault="00252965" w:rsidP="00167E23"/>
    <w:p w:rsidR="00252965" w:rsidRDefault="00252965" w:rsidP="00167E23">
      <w:r>
        <w:t xml:space="preserve">    </w:t>
      </w:r>
      <w:r>
        <w:rPr>
          <w:rFonts w:hint="eastAsia"/>
        </w:rPr>
        <w:t>一、吴福群与夏慧艳自愿离婚。</w:t>
      </w:r>
    </w:p>
    <w:p w:rsidR="00252965" w:rsidRPr="00167E23" w:rsidRDefault="00252965" w:rsidP="00167E23"/>
    <w:p w:rsidR="00252965" w:rsidRDefault="00252965" w:rsidP="00167E23">
      <w:r>
        <w:t xml:space="preserve">    </w:t>
      </w:r>
      <w:r>
        <w:rPr>
          <w:rFonts w:hint="eastAsia"/>
        </w:rPr>
        <w:t>二、儿子吴臻一由女方抚养，由于男方现在经济条件也不宽裕，所以暂时男方每月给付抚养费</w:t>
      </w:r>
      <w:r>
        <w:t>500</w:t>
      </w:r>
      <w:r>
        <w:rPr>
          <w:rFonts w:hint="eastAsia"/>
        </w:rPr>
        <w:t>元，在每月</w:t>
      </w:r>
      <w:r>
        <w:t>10</w:t>
      </w:r>
      <w:r>
        <w:rPr>
          <w:rFonts w:hint="eastAsia"/>
        </w:rPr>
        <w:t>号前汇到两人认定的卡上（不接受现金）；当随着孩子年龄增长，生活、学费等开支的增加，男方应相应增加抚养费，具体数目到时由男女双方协商，直至付到</w:t>
      </w:r>
      <w:r>
        <w:t>18</w:t>
      </w:r>
      <w:r>
        <w:rPr>
          <w:rFonts w:hint="eastAsia"/>
        </w:rPr>
        <w:t>周岁止，</w:t>
      </w:r>
      <w:r>
        <w:t>18</w:t>
      </w:r>
      <w:r>
        <w:rPr>
          <w:rFonts w:hint="eastAsia"/>
        </w:rPr>
        <w:t>周岁之后的有关费用双方日后重新协商。如遇孩子重大事件（如生病等），需要大支出的时候，男女双方应平摊费用。</w:t>
      </w:r>
    </w:p>
    <w:p w:rsidR="00252965" w:rsidRDefault="00252965" w:rsidP="00A56659">
      <w:pPr>
        <w:ind w:firstLine="420"/>
      </w:pPr>
      <w:r>
        <w:rPr>
          <w:rFonts w:hint="eastAsia"/>
        </w:rPr>
        <w:t>三、夫妻双方无存款，无房产之争。房内的家用电器及家俱等经男方同意归女方所有</w:t>
      </w:r>
    </w:p>
    <w:p w:rsidR="00252965" w:rsidRDefault="00252965" w:rsidP="00A56659">
      <w:pPr>
        <w:ind w:firstLine="420"/>
      </w:pPr>
      <w:r>
        <w:rPr>
          <w:rFonts w:hint="eastAsia"/>
        </w:rPr>
        <w:t>四、夫妻无共同债权及债务。</w:t>
      </w:r>
    </w:p>
    <w:p w:rsidR="00252965" w:rsidRDefault="00252965" w:rsidP="00167E23"/>
    <w:p w:rsidR="00252965" w:rsidRDefault="00252965" w:rsidP="00A56659">
      <w:pPr>
        <w:ind w:firstLine="420"/>
      </w:pPr>
      <w:r>
        <w:rPr>
          <w:rFonts w:hint="eastAsia"/>
        </w:rPr>
        <w:t>五、男方在不影响女方基本生活的情况下，可每星期探望孩子的权利。</w:t>
      </w:r>
    </w:p>
    <w:p w:rsidR="00252965" w:rsidRDefault="00252965" w:rsidP="00A56659">
      <w:pPr>
        <w:ind w:firstLine="420"/>
      </w:pPr>
      <w:r>
        <w:t xml:space="preserve">    </w:t>
      </w:r>
      <w:r>
        <w:rPr>
          <w:rFonts w:hint="eastAsia"/>
        </w:rPr>
        <w:t>本协议一式叁份，双方各执一份，婚姻登记机关存档一份，在双方签字，并经婚姻登记机关办理相应手续后生效。</w:t>
      </w:r>
      <w:bookmarkStart w:id="0" w:name="_GoBack"/>
      <w:bookmarkEnd w:id="0"/>
    </w:p>
    <w:p w:rsidR="00252965" w:rsidRDefault="00252965" w:rsidP="00167E23"/>
    <w:p w:rsidR="00252965" w:rsidRDefault="00252965" w:rsidP="00167E23">
      <w:r>
        <w:t xml:space="preserve">    </w:t>
      </w:r>
      <w:r>
        <w:rPr>
          <w:rFonts w:hint="eastAsia"/>
        </w:rPr>
        <w:t>协议人：</w:t>
      </w:r>
      <w:r>
        <w:t xml:space="preserve">                          </w:t>
      </w:r>
      <w:r>
        <w:rPr>
          <w:rFonts w:hint="eastAsia"/>
        </w:rPr>
        <w:t>协议人：</w:t>
      </w:r>
    </w:p>
    <w:p w:rsidR="00252965" w:rsidRDefault="00252965" w:rsidP="00167E23">
      <w:r>
        <w:t xml:space="preserve">    </w:t>
      </w:r>
      <w:r>
        <w:rPr>
          <w:rFonts w:hint="eastAsia"/>
        </w:rPr>
        <w:t>年</w:t>
      </w:r>
      <w:r>
        <w:t xml:space="preserve">  </w:t>
      </w:r>
      <w:r>
        <w:rPr>
          <w:rFonts w:hint="eastAsia"/>
        </w:rPr>
        <w:t>月</w:t>
      </w:r>
      <w:r>
        <w:t xml:space="preserve">  </w:t>
      </w:r>
      <w:r>
        <w:rPr>
          <w:rFonts w:hint="eastAsia"/>
        </w:rPr>
        <w:t>日</w:t>
      </w:r>
      <w:r>
        <w:t xml:space="preserve">                         </w:t>
      </w:r>
      <w:r>
        <w:rPr>
          <w:rFonts w:hint="eastAsia"/>
        </w:rPr>
        <w:t>年</w:t>
      </w:r>
      <w:r>
        <w:t xml:space="preserve">  </w:t>
      </w:r>
      <w:r>
        <w:rPr>
          <w:rFonts w:hint="eastAsia"/>
        </w:rPr>
        <w:t>月</w:t>
      </w:r>
      <w:r>
        <w:t xml:space="preserve">  </w:t>
      </w:r>
      <w:r>
        <w:rPr>
          <w:rFonts w:hint="eastAsia"/>
        </w:rPr>
        <w:t>日</w:t>
      </w:r>
    </w:p>
    <w:p w:rsidR="00252965" w:rsidRDefault="00252965" w:rsidP="00167E23"/>
    <w:p w:rsidR="00252965" w:rsidRDefault="00252965" w:rsidP="00167E23"/>
    <w:sectPr w:rsidR="00252965" w:rsidSect="00AD5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7E23"/>
    <w:rsid w:val="00167E23"/>
    <w:rsid w:val="0023775D"/>
    <w:rsid w:val="00252965"/>
    <w:rsid w:val="00435ECA"/>
    <w:rsid w:val="0066595D"/>
    <w:rsid w:val="00720839"/>
    <w:rsid w:val="00A56659"/>
    <w:rsid w:val="00AD5F9E"/>
    <w:rsid w:val="00E04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F9E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96</Words>
  <Characters>552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离婚协议书</dc:title>
  <dc:subject/>
  <dc:creator>lenovo</dc:creator>
  <cp:keywords/>
  <dc:description/>
  <cp:lastModifiedBy>USER</cp:lastModifiedBy>
  <cp:revision>2</cp:revision>
  <dcterms:created xsi:type="dcterms:W3CDTF">2014-06-11T05:55:00Z</dcterms:created>
  <dcterms:modified xsi:type="dcterms:W3CDTF">2014-06-11T05:55:00Z</dcterms:modified>
</cp:coreProperties>
</file>